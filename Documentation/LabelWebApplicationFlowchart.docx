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97" w:rsidRDefault="00852BC5" w:rsidP="003346C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FE19F0" wp14:editId="0235F28B">
                <wp:simplePos x="0" y="0"/>
                <wp:positionH relativeFrom="column">
                  <wp:posOffset>3038475</wp:posOffset>
                </wp:positionH>
                <wp:positionV relativeFrom="paragraph">
                  <wp:posOffset>3438525</wp:posOffset>
                </wp:positionV>
                <wp:extent cx="0" cy="15240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9.25pt;margin-top:270.75pt;width:0;height:1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57F276" wp14:editId="45FD6478">
                <wp:simplePos x="0" y="0"/>
                <wp:positionH relativeFrom="column">
                  <wp:posOffset>-114300</wp:posOffset>
                </wp:positionH>
                <wp:positionV relativeFrom="paragraph">
                  <wp:posOffset>2657475</wp:posOffset>
                </wp:positionV>
                <wp:extent cx="5838825" cy="78105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81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25" w:rsidRDefault="001B1125" w:rsidP="001B11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Insert </w:t>
                            </w:r>
                            <w:r w:rsidR="00ED3250">
                              <w:t xml:space="preserve">Label Data </w:t>
                            </w:r>
                            <w:r w:rsidR="00020028">
                              <w:t>i</w:t>
                            </w:r>
                            <w:r>
                              <w:t xml:space="preserve">nto </w:t>
                            </w:r>
                            <w:proofErr w:type="spellStart"/>
                            <w:r w:rsidR="00ED3250">
                              <w:t>iMISONS</w:t>
                            </w:r>
                            <w:proofErr w:type="spellEnd"/>
                            <w:r w:rsidR="00ED3250">
                              <w:t xml:space="preserve"> Database</w:t>
                            </w:r>
                            <w:r>
                              <w:t xml:space="preserve"> </w:t>
                            </w:r>
                            <w:r w:rsidR="00852BC5">
                              <w:t>tables for Label Application</w:t>
                            </w:r>
                          </w:p>
                          <w:p w:rsidR="005531A5" w:rsidRDefault="005531A5" w:rsidP="005531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020028">
                              <w:rPr>
                                <w:b/>
                              </w:rPr>
                              <w:t>DAL.InsertLabels</w:t>
                            </w:r>
                            <w:proofErr w:type="spellEnd"/>
                            <w:r w:rsidRPr="00020028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0028">
                              <w:rPr>
                                <w:b/>
                              </w:rPr>
                              <w:t>CPublication</w:t>
                            </w:r>
                            <w:proofErr w:type="spellEnd"/>
                            <w:r w:rsidRPr="00020028">
                              <w:rPr>
                                <w:b/>
                              </w:rPr>
                              <w:t>)</w:t>
                            </w:r>
                          </w:p>
                          <w:p w:rsidR="00852BC5" w:rsidRPr="00852BC5" w:rsidRDefault="00852BC5" w:rsidP="005531A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 is inserted into the ‘Connect’ tables because this data is needed for all publications.</w:t>
                            </w:r>
                          </w:p>
                          <w:p w:rsidR="003D6479" w:rsidRDefault="005531A5" w:rsidP="001B11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Using the information in the Publication object, the correct insertion stored procedures are run.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6" type="#_x0000_t109" style="position:absolute;margin-left:-9pt;margin-top:209.25pt;width:459.7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" fillcolor="white [3201]" strokecolor="black [3213]" strokeweight="2pt">
                <v:textbox>
                  <w:txbxContent>
                    <w:p w:rsidR="001B1125" w:rsidRDefault="001B1125" w:rsidP="001B1125">
                      <w:pPr>
                        <w:spacing w:after="0" w:line="240" w:lineRule="auto"/>
                        <w:jc w:val="center"/>
                      </w:pPr>
                      <w:r>
                        <w:t xml:space="preserve">Insert </w:t>
                      </w:r>
                      <w:r w:rsidR="00ED3250">
                        <w:t xml:space="preserve">Label Data </w:t>
                      </w:r>
                      <w:r w:rsidR="00020028">
                        <w:t>i</w:t>
                      </w:r>
                      <w:r>
                        <w:t xml:space="preserve">nto </w:t>
                      </w:r>
                      <w:proofErr w:type="spellStart"/>
                      <w:r w:rsidR="00ED3250">
                        <w:t>iMISONS</w:t>
                      </w:r>
                      <w:proofErr w:type="spellEnd"/>
                      <w:r w:rsidR="00ED3250">
                        <w:t xml:space="preserve"> Database</w:t>
                      </w:r>
                      <w:r>
                        <w:t xml:space="preserve"> </w:t>
                      </w:r>
                      <w:r w:rsidR="00852BC5">
                        <w:t>tables for Label Application</w:t>
                      </w:r>
                    </w:p>
                    <w:p w:rsidR="005531A5" w:rsidRDefault="005531A5" w:rsidP="005531A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020028">
                        <w:rPr>
                          <w:b/>
                        </w:rPr>
                        <w:t>DAL.InsertLabels</w:t>
                      </w:r>
                      <w:proofErr w:type="spellEnd"/>
                      <w:r w:rsidRPr="00020028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020028">
                        <w:rPr>
                          <w:b/>
                        </w:rPr>
                        <w:t>CPublication</w:t>
                      </w:r>
                      <w:proofErr w:type="spellEnd"/>
                      <w:r w:rsidRPr="00020028">
                        <w:rPr>
                          <w:b/>
                        </w:rPr>
                        <w:t>)</w:t>
                      </w:r>
                    </w:p>
                    <w:p w:rsidR="00852BC5" w:rsidRPr="00852BC5" w:rsidRDefault="00852BC5" w:rsidP="005531A5">
                      <w:pPr>
                        <w:spacing w:after="0" w:line="240" w:lineRule="auto"/>
                        <w:jc w:val="center"/>
                      </w:pPr>
                      <w:r>
                        <w:t>Data is inserted into the ‘Connect’ tables because this data is needed for all publications.</w:t>
                      </w:r>
                    </w:p>
                    <w:p w:rsidR="003D6479" w:rsidRDefault="005531A5" w:rsidP="001B1125">
                      <w:pPr>
                        <w:spacing w:after="0" w:line="240" w:lineRule="auto"/>
                        <w:jc w:val="center"/>
                      </w:pPr>
                      <w:r>
                        <w:t>Using the information in the Publication object, the correct insertion stored procedures are run.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043400" wp14:editId="2D4BA6C3">
                <wp:simplePos x="0" y="0"/>
                <wp:positionH relativeFrom="margin">
                  <wp:posOffset>3038475</wp:posOffset>
                </wp:positionH>
                <wp:positionV relativeFrom="paragraph">
                  <wp:posOffset>2457450</wp:posOffset>
                </wp:positionV>
                <wp:extent cx="0" cy="20955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39.25pt;margin-top:193.5pt;width:0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" strokecolor="black [3040]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495A9C" wp14:editId="7B25EF5B">
                <wp:simplePos x="0" y="0"/>
                <wp:positionH relativeFrom="column">
                  <wp:posOffset>-590550</wp:posOffset>
                </wp:positionH>
                <wp:positionV relativeFrom="paragraph">
                  <wp:posOffset>1724025</wp:posOffset>
                </wp:positionV>
                <wp:extent cx="5629275" cy="714375"/>
                <wp:effectExtent l="0" t="0" r="2857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7143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25" w:rsidRDefault="006A4FDC" w:rsidP="001B11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Create Publication Object</w:t>
                            </w:r>
                          </w:p>
                          <w:p w:rsidR="006A4FDC" w:rsidRPr="00020028" w:rsidRDefault="00E071DB" w:rsidP="001B11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 = </w:t>
                            </w:r>
                            <w:proofErr w:type="spellStart"/>
                            <w:proofErr w:type="gramStart"/>
                            <w:r w:rsidR="006A4FDC" w:rsidRPr="00020028">
                              <w:rPr>
                                <w:b/>
                              </w:rPr>
                              <w:t>CPublication</w:t>
                            </w:r>
                            <w:proofErr w:type="spellEnd"/>
                            <w:r w:rsidR="006A4FDC" w:rsidRPr="00020028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="006A4FDC" w:rsidRPr="00020028">
                              <w:rPr>
                                <w:b/>
                              </w:rPr>
                              <w:t>Publication Selection, Month Selection</w:t>
                            </w:r>
                            <w:r w:rsidR="00ED3250" w:rsidRPr="00020028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ED3250" w:rsidRPr="00020028">
                              <w:rPr>
                                <w:b/>
                              </w:rPr>
                              <w:t>FolderPath</w:t>
                            </w:r>
                            <w:proofErr w:type="spellEnd"/>
                            <w:r w:rsidR="006A4FDC" w:rsidRPr="00020028">
                              <w:rPr>
                                <w:b/>
                              </w:rPr>
                              <w:t xml:space="preserve">) </w:t>
                            </w:r>
                          </w:p>
                          <w:p w:rsidR="006A4FDC" w:rsidRDefault="00962C90" w:rsidP="00122B4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Class variables are s</w:t>
                            </w:r>
                            <w:r w:rsidR="006A4FDC">
                              <w:t>et</w:t>
                            </w:r>
                            <w:r w:rsidR="00ED3250">
                              <w:t xml:space="preserve"> </w:t>
                            </w:r>
                            <w:r>
                              <w:t>for the specific publication</w:t>
                            </w:r>
                            <w:r w:rsidR="00ED325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7" type="#_x0000_t109" style="position:absolute;margin-left:-46.5pt;margin-top:135.75pt;width:443.2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" fillcolor="white [3201]" strokecolor="black [3213]" strokeweight="2pt">
                <v:textbox>
                  <w:txbxContent>
                    <w:p w:rsidR="001B1125" w:rsidRDefault="006A4FDC" w:rsidP="001B1125">
                      <w:pPr>
                        <w:spacing w:after="0" w:line="240" w:lineRule="auto"/>
                        <w:jc w:val="center"/>
                      </w:pPr>
                      <w:r>
                        <w:t>Create Publication Object</w:t>
                      </w:r>
                    </w:p>
                    <w:p w:rsidR="006A4FDC" w:rsidRPr="00020028" w:rsidRDefault="00E071DB" w:rsidP="001B112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 = </w:t>
                      </w:r>
                      <w:proofErr w:type="spellStart"/>
                      <w:proofErr w:type="gramStart"/>
                      <w:r w:rsidR="006A4FDC" w:rsidRPr="00020028">
                        <w:rPr>
                          <w:b/>
                        </w:rPr>
                        <w:t>CPublication</w:t>
                      </w:r>
                      <w:proofErr w:type="spellEnd"/>
                      <w:r w:rsidR="006A4FDC" w:rsidRPr="00020028">
                        <w:rPr>
                          <w:b/>
                        </w:rPr>
                        <w:t>(</w:t>
                      </w:r>
                      <w:proofErr w:type="gramEnd"/>
                      <w:r w:rsidR="006A4FDC" w:rsidRPr="00020028">
                        <w:rPr>
                          <w:b/>
                        </w:rPr>
                        <w:t>Publication Selection, Month Selection</w:t>
                      </w:r>
                      <w:r w:rsidR="00ED3250" w:rsidRPr="00020028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ED3250" w:rsidRPr="00020028">
                        <w:rPr>
                          <w:b/>
                        </w:rPr>
                        <w:t>FolderPath</w:t>
                      </w:r>
                      <w:proofErr w:type="spellEnd"/>
                      <w:r w:rsidR="006A4FDC" w:rsidRPr="00020028">
                        <w:rPr>
                          <w:b/>
                        </w:rPr>
                        <w:t xml:space="preserve">) </w:t>
                      </w:r>
                    </w:p>
                    <w:p w:rsidR="006A4FDC" w:rsidRDefault="00962C90" w:rsidP="00122B4C">
                      <w:pPr>
                        <w:spacing w:after="0" w:line="240" w:lineRule="auto"/>
                        <w:jc w:val="center"/>
                      </w:pPr>
                      <w:r>
                        <w:t>Class variables are s</w:t>
                      </w:r>
                      <w:r w:rsidR="006A4FDC">
                        <w:t>et</w:t>
                      </w:r>
                      <w:r w:rsidR="00ED3250">
                        <w:t xml:space="preserve"> </w:t>
                      </w:r>
                      <w:r>
                        <w:t>for the specific publication</w:t>
                      </w:r>
                      <w:r w:rsidR="00ED325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5C6A58" wp14:editId="6968AE93">
                <wp:simplePos x="0" y="0"/>
                <wp:positionH relativeFrom="column">
                  <wp:posOffset>533400</wp:posOffset>
                </wp:positionH>
                <wp:positionV relativeFrom="paragraph">
                  <wp:posOffset>1543050</wp:posOffset>
                </wp:positionV>
                <wp:extent cx="0" cy="1714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2pt;margin-top:121.5pt;width:0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494AD" wp14:editId="4A58A1B0">
                <wp:simplePos x="0" y="0"/>
                <wp:positionH relativeFrom="column">
                  <wp:posOffset>-647700</wp:posOffset>
                </wp:positionH>
                <wp:positionV relativeFrom="paragraph">
                  <wp:posOffset>3600450</wp:posOffset>
                </wp:positionV>
                <wp:extent cx="7115175" cy="9239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9239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B76" w:rsidRDefault="00020028" w:rsidP="004F1E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 Label Data for each Text File</w:t>
                            </w:r>
                          </w:p>
                          <w:p w:rsidR="00020028" w:rsidRDefault="00020028" w:rsidP="004F1E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DAL.GetLab</w:t>
                            </w:r>
                            <w:r w:rsidRPr="00020028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l</w:t>
                            </w:r>
                            <w:r w:rsidRPr="00020028">
                              <w:rPr>
                                <w:b/>
                              </w:rPr>
                              <w:t>s</w:t>
                            </w:r>
                            <w:proofErr w:type="spellEnd"/>
                            <w:r w:rsidRPr="00020028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0028">
                              <w:rPr>
                                <w:b/>
                              </w:rPr>
                              <w:t>CPublication</w:t>
                            </w:r>
                            <w:proofErr w:type="spellEnd"/>
                            <w:r w:rsidRPr="00020028">
                              <w:rPr>
                                <w:b/>
                              </w:rPr>
                              <w:t>)</w:t>
                            </w:r>
                          </w:p>
                          <w:p w:rsidR="00020028" w:rsidRPr="00020028" w:rsidRDefault="005531A5" w:rsidP="004F1E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Populate the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for each file using the enumerated list of selection stored procedures by publication type.</w:t>
                            </w:r>
                            <w:r w:rsidR="003B5AE7">
                              <w:t xml:space="preserve">  The </w:t>
                            </w:r>
                            <w:proofErr w:type="spellStart"/>
                            <w:r w:rsidR="003B5AE7">
                              <w:t>DataTable</w:t>
                            </w:r>
                            <w:proofErr w:type="spellEnd"/>
                            <w:r w:rsidR="003B5AE7">
                              <w:t xml:space="preserve"> name is set using a substring of the stored procedure name.  Any stored procedure with ‘NEWS’ in the name is set to ‘CONNECT’.</w:t>
                            </w:r>
                          </w:p>
                          <w:p w:rsidR="00020028" w:rsidRPr="00020028" w:rsidRDefault="00020028" w:rsidP="004F1EC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8" type="#_x0000_t109" style="position:absolute;margin-left:-51pt;margin-top:283.5pt;width:560.2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" fillcolor="white [3201]" strokecolor="black [3213]" strokeweight="2pt">
                <v:textbox>
                  <w:txbxContent>
                    <w:p w:rsidR="00443B76" w:rsidRDefault="00020028" w:rsidP="004F1ECC">
                      <w:pPr>
                        <w:spacing w:after="0" w:line="240" w:lineRule="auto"/>
                        <w:jc w:val="center"/>
                      </w:pPr>
                      <w:r>
                        <w:t>Get Label Data for each Text File</w:t>
                      </w:r>
                    </w:p>
                    <w:p w:rsidR="00020028" w:rsidRDefault="00020028" w:rsidP="004F1EC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DAL.GetLab</w:t>
                      </w:r>
                      <w:r w:rsidRPr="00020028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l</w:t>
                      </w:r>
                      <w:r w:rsidRPr="00020028">
                        <w:rPr>
                          <w:b/>
                        </w:rPr>
                        <w:t>s</w:t>
                      </w:r>
                      <w:proofErr w:type="spellEnd"/>
                      <w:r w:rsidRPr="00020028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020028">
                        <w:rPr>
                          <w:b/>
                        </w:rPr>
                        <w:t>CPublication</w:t>
                      </w:r>
                      <w:proofErr w:type="spellEnd"/>
                      <w:r w:rsidRPr="00020028">
                        <w:rPr>
                          <w:b/>
                        </w:rPr>
                        <w:t>)</w:t>
                      </w:r>
                    </w:p>
                    <w:p w:rsidR="00020028" w:rsidRPr="00020028" w:rsidRDefault="005531A5" w:rsidP="004F1ECC">
                      <w:pPr>
                        <w:spacing w:after="0" w:line="240" w:lineRule="auto"/>
                        <w:jc w:val="center"/>
                      </w:pPr>
                      <w:r>
                        <w:t xml:space="preserve">Populate the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for each file using the enumerated list of selection stored procedures by publication type.</w:t>
                      </w:r>
                      <w:r w:rsidR="003B5AE7">
                        <w:t xml:space="preserve">  The </w:t>
                      </w:r>
                      <w:proofErr w:type="spellStart"/>
                      <w:r w:rsidR="003B5AE7">
                        <w:t>DataTable</w:t>
                      </w:r>
                      <w:proofErr w:type="spellEnd"/>
                      <w:r w:rsidR="003B5AE7">
                        <w:t xml:space="preserve"> name is set using a substring of the stored procedure name.  Any stored procedure with ‘NEWS’ in the name is set to ‘CONNECT’.</w:t>
                      </w:r>
                    </w:p>
                    <w:p w:rsidR="00020028" w:rsidRPr="00020028" w:rsidRDefault="00020028" w:rsidP="004F1EC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3FCBE8" wp14:editId="3B7E5D7F">
                <wp:simplePos x="0" y="0"/>
                <wp:positionH relativeFrom="column">
                  <wp:posOffset>3038475</wp:posOffset>
                </wp:positionH>
                <wp:positionV relativeFrom="paragraph">
                  <wp:posOffset>4543425</wp:posOffset>
                </wp:positionV>
                <wp:extent cx="0" cy="171450"/>
                <wp:effectExtent l="952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39.25pt;margin-top:357.75pt;width:0;height:1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7C556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D59F49" wp14:editId="134C9EAC">
                <wp:simplePos x="0" y="0"/>
                <wp:positionH relativeFrom="column">
                  <wp:posOffset>1924050</wp:posOffset>
                </wp:positionH>
                <wp:positionV relativeFrom="paragraph">
                  <wp:posOffset>8334375</wp:posOffset>
                </wp:positionV>
                <wp:extent cx="1209675" cy="400050"/>
                <wp:effectExtent l="0" t="0" r="85725" b="1143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0005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51.5pt;margin-top:656.25pt;width:95.25pt;height:31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" adj="85" strokecolor="black [3040]" strokeweight="1.5pt">
                <v:stroke endarrow="open"/>
              </v:shape>
            </w:pict>
          </mc:Fallback>
        </mc:AlternateContent>
      </w:r>
      <w:r w:rsidR="007C55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FD637" wp14:editId="467A02DA">
                <wp:simplePos x="0" y="0"/>
                <wp:positionH relativeFrom="column">
                  <wp:posOffset>838200</wp:posOffset>
                </wp:positionH>
                <wp:positionV relativeFrom="paragraph">
                  <wp:posOffset>7515226</wp:posOffset>
                </wp:positionV>
                <wp:extent cx="4410075" cy="81915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8191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CE7" w:rsidRDefault="00122B4C" w:rsidP="009B0C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Create </w:t>
                            </w:r>
                            <w:r w:rsidR="006461FD">
                              <w:t>Text</w:t>
                            </w:r>
                            <w:r>
                              <w:t xml:space="preserve"> File of Label Counts</w:t>
                            </w:r>
                          </w:p>
                          <w:p w:rsidR="00122B4C" w:rsidRDefault="00122B4C" w:rsidP="009B0C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Pub.Create</w:t>
                            </w:r>
                            <w:r w:rsidR="006461FD">
                              <w:rPr>
                                <w:b/>
                              </w:rPr>
                              <w:t>Count</w:t>
                            </w:r>
                            <w:r>
                              <w:rPr>
                                <w:b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()</w:t>
                            </w:r>
                            <w:proofErr w:type="gramEnd"/>
                          </w:p>
                          <w:p w:rsidR="00122B4C" w:rsidRPr="006461FD" w:rsidRDefault="006461FD" w:rsidP="009B0C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 Publication class, the count file is created.</w:t>
                            </w:r>
                          </w:p>
                          <w:p w:rsidR="008116DB" w:rsidRPr="008116DB" w:rsidRDefault="008116DB" w:rsidP="009B0C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Counts in the file are a subset of all counts in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66pt;margin-top:591.75pt;width:347.2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" fillcolor="white [3201]" strokecolor="black [3213]" strokeweight="2pt">
                <v:textbox>
                  <w:txbxContent>
                    <w:p w:rsidR="009B0CE7" w:rsidRDefault="00122B4C" w:rsidP="009B0CE7">
                      <w:pPr>
                        <w:spacing w:after="0" w:line="240" w:lineRule="auto"/>
                        <w:jc w:val="center"/>
                      </w:pPr>
                      <w:r>
                        <w:t xml:space="preserve">Create </w:t>
                      </w:r>
                      <w:r w:rsidR="006461FD">
                        <w:t>Text</w:t>
                      </w:r>
                      <w:r>
                        <w:t xml:space="preserve"> File of Label Counts</w:t>
                      </w:r>
                    </w:p>
                    <w:p w:rsidR="00122B4C" w:rsidRDefault="00122B4C" w:rsidP="009B0CE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Pub.Create</w:t>
                      </w:r>
                      <w:r w:rsidR="006461FD">
                        <w:rPr>
                          <w:b/>
                        </w:rPr>
                        <w:t>Count</w:t>
                      </w:r>
                      <w:r>
                        <w:rPr>
                          <w:b/>
                        </w:rPr>
                        <w:t>File</w:t>
                      </w:r>
                      <w:proofErr w:type="spellEnd"/>
                      <w:r>
                        <w:rPr>
                          <w:b/>
                        </w:rPr>
                        <w:t>()</w:t>
                      </w:r>
                      <w:proofErr w:type="gramEnd"/>
                    </w:p>
                    <w:p w:rsidR="00122B4C" w:rsidRPr="006461FD" w:rsidRDefault="006461FD" w:rsidP="009B0CE7">
                      <w:pPr>
                        <w:spacing w:after="0" w:line="240" w:lineRule="auto"/>
                        <w:jc w:val="center"/>
                      </w:pPr>
                      <w:r>
                        <w:t>In Publication class, the count file is created.</w:t>
                      </w:r>
                      <w:bookmarkStart w:id="1" w:name="_GoBack"/>
                      <w:bookmarkEnd w:id="1"/>
                    </w:p>
                    <w:p w:rsidR="008116DB" w:rsidRPr="008116DB" w:rsidRDefault="008116DB" w:rsidP="009B0CE7">
                      <w:pPr>
                        <w:spacing w:after="0" w:line="240" w:lineRule="auto"/>
                        <w:jc w:val="center"/>
                      </w:pPr>
                      <w:r>
                        <w:t xml:space="preserve">Counts in the file are a subset of all counts in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C556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CC3D3C" wp14:editId="2356110C">
                <wp:simplePos x="0" y="0"/>
                <wp:positionH relativeFrom="column">
                  <wp:posOffset>3038475</wp:posOffset>
                </wp:positionH>
                <wp:positionV relativeFrom="paragraph">
                  <wp:posOffset>7362825</wp:posOffset>
                </wp:positionV>
                <wp:extent cx="0" cy="152400"/>
                <wp:effectExtent l="9525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39.25pt;margin-top:579.75pt;width:0;height:1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8116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D8C291" wp14:editId="11ACF9EA">
                <wp:simplePos x="0" y="0"/>
                <wp:positionH relativeFrom="column">
                  <wp:posOffset>5619750</wp:posOffset>
                </wp:positionH>
                <wp:positionV relativeFrom="paragraph">
                  <wp:posOffset>8543925</wp:posOffset>
                </wp:positionV>
                <wp:extent cx="914400" cy="361950"/>
                <wp:effectExtent l="0" t="0" r="19050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53C" w:rsidRDefault="00DD253C" w:rsidP="00DD253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7" type="#_x0000_t116" style="position:absolute;margin-left:442.5pt;margin-top:672.75pt;width:1in;height:2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" fillcolor="white [3201]" strokecolor="black [3213]" strokeweight="2pt">
                <v:textbox>
                  <w:txbxContent>
                    <w:p w:rsidR="00DD253C" w:rsidRDefault="00DD253C" w:rsidP="00DD253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116D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FC3331" wp14:editId="6D44A694">
                <wp:simplePos x="0" y="0"/>
                <wp:positionH relativeFrom="column">
                  <wp:posOffset>4848225</wp:posOffset>
                </wp:positionH>
                <wp:positionV relativeFrom="paragraph">
                  <wp:posOffset>8734425</wp:posOffset>
                </wp:positionV>
                <wp:extent cx="77152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81.75pt;margin-top:687.75pt;width:60.7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8116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77C6A" wp14:editId="032CEA12">
                <wp:simplePos x="0" y="0"/>
                <wp:positionH relativeFrom="column">
                  <wp:posOffset>3124200</wp:posOffset>
                </wp:positionH>
                <wp:positionV relativeFrom="paragraph">
                  <wp:posOffset>8486775</wp:posOffset>
                </wp:positionV>
                <wp:extent cx="1714500" cy="485775"/>
                <wp:effectExtent l="0" t="0" r="19050" b="28575"/>
                <wp:wrapNone/>
                <wp:docPr id="9" name="Flowchart: 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CE7" w:rsidRDefault="006461FD" w:rsidP="009B0C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Screen Display</w:t>
                            </w:r>
                            <w:r w:rsidR="009B0CE7">
                              <w:t>: ‘Labels Created’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9" o:spid="_x0000_s1028" type="#_x0000_t134" style="position:absolute;margin-left:246pt;margin-top:668.25pt;width:13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" fillcolor="white [3201]" strokecolor="black [3213]" strokeweight="2pt">
                <v:textbox>
                  <w:txbxContent>
                    <w:p w:rsidR="009B0CE7" w:rsidRDefault="006461FD" w:rsidP="009B0CE7">
                      <w:pPr>
                        <w:spacing w:after="0" w:line="240" w:lineRule="auto"/>
                        <w:jc w:val="center"/>
                      </w:pPr>
                      <w:r>
                        <w:t>Screen Display</w:t>
                      </w:r>
                      <w:r w:rsidR="009B0CE7">
                        <w:t>: ‘Labels Created’</w:t>
                      </w:r>
                    </w:p>
                  </w:txbxContent>
                </v:textbox>
              </v:shape>
            </w:pict>
          </mc:Fallback>
        </mc:AlternateContent>
      </w:r>
      <w:r w:rsidR="008116D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1C55E1" wp14:editId="7317926C">
                <wp:simplePos x="0" y="0"/>
                <wp:positionH relativeFrom="column">
                  <wp:posOffset>95250</wp:posOffset>
                </wp:positionH>
                <wp:positionV relativeFrom="paragraph">
                  <wp:posOffset>6677026</wp:posOffset>
                </wp:positionV>
                <wp:extent cx="5857875" cy="666750"/>
                <wp:effectExtent l="0" t="0" r="28575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66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E82" w:rsidRDefault="00746E82" w:rsidP="00746E8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r w:rsidR="00E071DB">
                              <w:t>Insert Label Counts into Database</w:t>
                            </w:r>
                          </w:p>
                          <w:p w:rsidR="00E071DB" w:rsidRDefault="00E071DB" w:rsidP="00122B4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DAL.InsertCountData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461FD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Pub</w:t>
                            </w:r>
                            <w:r w:rsidR="006461FD">
                              <w:rPr>
                                <w:b/>
                              </w:rPr>
                              <w:t>l</w:t>
                            </w:r>
                            <w:r w:rsidR="00122B4C">
                              <w:rPr>
                                <w:b/>
                              </w:rPr>
                              <w:t>ication</w:t>
                            </w:r>
                            <w:proofErr w:type="spellEnd"/>
                            <w:r w:rsidR="00122B4C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122B4C">
                              <w:rPr>
                                <w:b/>
                              </w:rPr>
                              <w:t>CountData</w:t>
                            </w:r>
                            <w:proofErr w:type="spellEnd"/>
                            <w:r w:rsidR="00122B4C">
                              <w:rPr>
                                <w:b/>
                              </w:rPr>
                              <w:t>)</w:t>
                            </w:r>
                          </w:p>
                          <w:p w:rsidR="008116DB" w:rsidRPr="008116DB" w:rsidRDefault="008116DB" w:rsidP="00122B4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The parameter names uses the name of the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with ‘_’ removed and ‘Count’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29" type="#_x0000_t109" style="position:absolute;margin-left:7.5pt;margin-top:525.75pt;width:461.25pt;height:5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" fillcolor="white [3201]" strokecolor="black [3213]" strokeweight="2pt">
                <v:textbox>
                  <w:txbxContent>
                    <w:p w:rsidR="00746E82" w:rsidRDefault="00746E82" w:rsidP="00746E82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r w:rsidR="00E071DB">
                        <w:t>Insert Label Counts into Database</w:t>
                      </w:r>
                    </w:p>
                    <w:p w:rsidR="00E071DB" w:rsidRDefault="00E071DB" w:rsidP="00122B4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DAL.InsertCountData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="006461FD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Pub</w:t>
                      </w:r>
                      <w:r w:rsidR="006461FD">
                        <w:rPr>
                          <w:b/>
                        </w:rPr>
                        <w:t>l</w:t>
                      </w:r>
                      <w:r w:rsidR="00122B4C">
                        <w:rPr>
                          <w:b/>
                        </w:rPr>
                        <w:t>ication</w:t>
                      </w:r>
                      <w:proofErr w:type="spellEnd"/>
                      <w:r w:rsidR="00122B4C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122B4C">
                        <w:rPr>
                          <w:b/>
                        </w:rPr>
                        <w:t>CountData</w:t>
                      </w:r>
                      <w:proofErr w:type="spellEnd"/>
                      <w:r w:rsidR="00122B4C">
                        <w:rPr>
                          <w:b/>
                        </w:rPr>
                        <w:t>)</w:t>
                      </w:r>
                    </w:p>
                    <w:p w:rsidR="008116DB" w:rsidRPr="008116DB" w:rsidRDefault="008116DB" w:rsidP="00122B4C">
                      <w:pPr>
                        <w:spacing w:after="0" w:line="240" w:lineRule="auto"/>
                        <w:jc w:val="center"/>
                      </w:pPr>
                      <w:r>
                        <w:t xml:space="preserve">The parameter names uses the name of the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with ‘_’ removed and ‘Count’ added.</w:t>
                      </w:r>
                    </w:p>
                  </w:txbxContent>
                </v:textbox>
              </v:shape>
            </w:pict>
          </mc:Fallback>
        </mc:AlternateContent>
      </w:r>
      <w:r w:rsidR="008116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966" wp14:editId="79962B1B">
                <wp:simplePos x="0" y="0"/>
                <wp:positionH relativeFrom="column">
                  <wp:posOffset>295275</wp:posOffset>
                </wp:positionH>
                <wp:positionV relativeFrom="paragraph">
                  <wp:posOffset>5715000</wp:posOffset>
                </wp:positionV>
                <wp:extent cx="5505450" cy="79057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7905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B76" w:rsidRDefault="00443B76" w:rsidP="00443B7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r w:rsidR="00E071DB">
                              <w:t>Create</w:t>
                            </w:r>
                            <w:r w:rsidR="009B0CE7">
                              <w:t xml:space="preserve"> </w:t>
                            </w:r>
                            <w:r w:rsidR="00746E82">
                              <w:t>Label Count Table</w:t>
                            </w:r>
                          </w:p>
                          <w:p w:rsidR="00122B4C" w:rsidRDefault="00E071DB" w:rsidP="00443B7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Pub.CreateLabelCountTable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E071DB" w:rsidRPr="00E071DB" w:rsidRDefault="00E071DB" w:rsidP="00443B76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 xml:space="preserve">Creates a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of counts using </w:t>
                            </w:r>
                            <w:r w:rsidR="00E95529">
                              <w:t>name of the file</w:t>
                            </w:r>
                            <w:r w:rsidR="007860D9">
                              <w:t>’s</w:t>
                            </w:r>
                            <w:r w:rsidR="00E95529">
                              <w:t xml:space="preserve"> </w:t>
                            </w:r>
                            <w:proofErr w:type="spellStart"/>
                            <w:r w:rsidR="00E95529">
                              <w:t>DataTable</w:t>
                            </w:r>
                            <w:proofErr w:type="spellEnd"/>
                            <w:r>
                              <w:t xml:space="preserve"> and row</w:t>
                            </w:r>
                            <w:bookmarkStart w:id="0" w:name="_GoBack"/>
                            <w:bookmarkEnd w:id="0"/>
                            <w:r>
                              <w:t xml:space="preserve"> counts from the </w:t>
                            </w:r>
                            <w:r w:rsidR="00315883">
                              <w:t xml:space="preserve">class member, </w:t>
                            </w:r>
                            <w:proofErr w:type="spellStart"/>
                            <w:r w:rsidR="00315883">
                              <w:t>DataTable</w:t>
                            </w:r>
                            <w:proofErr w:type="spellEnd"/>
                            <w:r w:rsidR="00315883">
                              <w:t>, for each file</w:t>
                            </w:r>
                            <w:r w:rsidR="007860D9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0" type="#_x0000_t109" style="position:absolute;margin-left:23.25pt;margin-top:450pt;width:433.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" fillcolor="white [3201]" strokecolor="black [3213]" strokeweight="2pt">
                <v:textbox>
                  <w:txbxContent>
                    <w:p w:rsidR="00443B76" w:rsidRDefault="00443B76" w:rsidP="00443B76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r w:rsidR="00E071DB">
                        <w:t>Create</w:t>
                      </w:r>
                      <w:r w:rsidR="009B0CE7">
                        <w:t xml:space="preserve"> </w:t>
                      </w:r>
                      <w:r w:rsidR="00746E82">
                        <w:t>Label Count Table</w:t>
                      </w:r>
                    </w:p>
                    <w:p w:rsidR="00122B4C" w:rsidRDefault="00E071DB" w:rsidP="00443B76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Pub.CreateLabelCountTable</w:t>
                      </w:r>
                      <w:proofErr w:type="spellEnd"/>
                      <w:r>
                        <w:rPr>
                          <w:b/>
                        </w:rPr>
                        <w:t>()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</w:p>
                    <w:p w:rsidR="00E071DB" w:rsidRPr="00E071DB" w:rsidRDefault="00E071DB" w:rsidP="00443B76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 xml:space="preserve">Creates a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of counts using </w:t>
                      </w:r>
                      <w:r w:rsidR="00E95529">
                        <w:t>name of the file</w:t>
                      </w:r>
                      <w:r w:rsidR="007860D9">
                        <w:t>’s</w:t>
                      </w:r>
                      <w:r w:rsidR="00E95529">
                        <w:t xml:space="preserve"> </w:t>
                      </w:r>
                      <w:proofErr w:type="spellStart"/>
                      <w:r w:rsidR="00E95529">
                        <w:t>DataTable</w:t>
                      </w:r>
                      <w:proofErr w:type="spellEnd"/>
                      <w:r>
                        <w:t xml:space="preserve"> and row counts from the </w:t>
                      </w:r>
                      <w:r w:rsidR="00315883">
                        <w:t xml:space="preserve">class member, </w:t>
                      </w:r>
                      <w:proofErr w:type="spellStart"/>
                      <w:r w:rsidR="00315883">
                        <w:t>DataTable</w:t>
                      </w:r>
                      <w:proofErr w:type="spellEnd"/>
                      <w:r w:rsidR="00315883">
                        <w:t>, for each file</w:t>
                      </w:r>
                      <w:r w:rsidR="007860D9"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16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00B115" wp14:editId="62963949">
                <wp:simplePos x="0" y="0"/>
                <wp:positionH relativeFrom="column">
                  <wp:posOffset>3043555</wp:posOffset>
                </wp:positionH>
                <wp:positionV relativeFrom="paragraph">
                  <wp:posOffset>5505450</wp:posOffset>
                </wp:positionV>
                <wp:extent cx="0" cy="238125"/>
                <wp:effectExtent l="95250" t="0" r="57150" b="666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39.65pt;margin-top:433.5pt;width:0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" strokecolor="black [3040]" strokeweight="1.5pt">
                <v:stroke endarrow="open"/>
              </v:shape>
            </w:pict>
          </mc:Fallback>
        </mc:AlternateContent>
      </w:r>
      <w:r w:rsidR="003B5AE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208A60" wp14:editId="53694B15">
                <wp:simplePos x="0" y="0"/>
                <wp:positionH relativeFrom="column">
                  <wp:posOffset>-371475</wp:posOffset>
                </wp:positionH>
                <wp:positionV relativeFrom="paragraph">
                  <wp:posOffset>4705350</wp:posOffset>
                </wp:positionV>
                <wp:extent cx="6829425" cy="800100"/>
                <wp:effectExtent l="0" t="0" r="28575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001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F5" w:rsidRPr="001361F5" w:rsidRDefault="001361F5" w:rsidP="004F1E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Create Each Text File in the Collection</w:t>
                            </w:r>
                          </w:p>
                          <w:p w:rsidR="004F1ECC" w:rsidRDefault="00E071DB" w:rsidP="004F1E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E071DB">
                              <w:rPr>
                                <w:b/>
                              </w:rPr>
                              <w:t>Pub.CreateTextFiles</w:t>
                            </w:r>
                            <w:proofErr w:type="spellEnd"/>
                            <w:r w:rsidRPr="00E071DB">
                              <w:rPr>
                                <w:b/>
                              </w:rPr>
                              <w:t>()</w:t>
                            </w:r>
                            <w:proofErr w:type="gramEnd"/>
                          </w:p>
                          <w:p w:rsidR="007860D9" w:rsidRDefault="00E071DB" w:rsidP="007860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Each file calls the export method to </w:t>
                            </w:r>
                            <w:r w:rsidR="00A17950">
                              <w:t>set data in</w:t>
                            </w:r>
                            <w:r>
                              <w:t xml:space="preserve"> the file in the file path defined in </w:t>
                            </w:r>
                            <w:proofErr w:type="spellStart"/>
                            <w:r>
                              <w:t>CPublication</w:t>
                            </w:r>
                            <w:proofErr w:type="spellEnd"/>
                            <w:r w:rsidR="003B5AE7">
                              <w:t>.</w:t>
                            </w:r>
                            <w:r w:rsidR="007860D9">
                              <w:t xml:space="preserve"> </w:t>
                            </w:r>
                          </w:p>
                          <w:p w:rsidR="003B5AE7" w:rsidRPr="00E071DB" w:rsidRDefault="003B5AE7" w:rsidP="007860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The file name uses the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" o:spid="_x0000_s1034" type="#_x0000_t109" style="position:absolute;margin-left:-29.25pt;margin-top:370.5pt;width:537.75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" fillcolor="white [3201]" strokecolor="black [3213]" strokeweight="2pt">
                <v:textbox>
                  <w:txbxContent>
                    <w:p w:rsidR="001361F5" w:rsidRPr="001361F5" w:rsidRDefault="001361F5" w:rsidP="004F1ECC">
                      <w:pPr>
                        <w:spacing w:after="0" w:line="240" w:lineRule="auto"/>
                        <w:jc w:val="center"/>
                      </w:pPr>
                      <w:r>
                        <w:t>Create Each Text File in the Collection</w:t>
                      </w:r>
                    </w:p>
                    <w:p w:rsidR="004F1ECC" w:rsidRDefault="00E071DB" w:rsidP="004F1EC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E071DB">
                        <w:rPr>
                          <w:b/>
                        </w:rPr>
                        <w:t>Pub.CreateTextFiles</w:t>
                      </w:r>
                      <w:proofErr w:type="spellEnd"/>
                      <w:r w:rsidRPr="00E071DB">
                        <w:rPr>
                          <w:b/>
                        </w:rPr>
                        <w:t>()</w:t>
                      </w:r>
                      <w:proofErr w:type="gramEnd"/>
                    </w:p>
                    <w:p w:rsidR="007860D9" w:rsidRDefault="00E071DB" w:rsidP="007860D9">
                      <w:pPr>
                        <w:spacing w:after="0" w:line="240" w:lineRule="auto"/>
                        <w:jc w:val="center"/>
                      </w:pPr>
                      <w:r>
                        <w:t xml:space="preserve">Each file calls the export method to </w:t>
                      </w:r>
                      <w:r w:rsidR="00A17950">
                        <w:t>set data in</w:t>
                      </w:r>
                      <w:r>
                        <w:t xml:space="preserve"> the file in the file path defined in </w:t>
                      </w:r>
                      <w:proofErr w:type="spellStart"/>
                      <w:r>
                        <w:t>CPublication</w:t>
                      </w:r>
                      <w:proofErr w:type="spellEnd"/>
                      <w:r w:rsidR="003B5AE7">
                        <w:t>.</w:t>
                      </w:r>
                      <w:r w:rsidR="007860D9">
                        <w:t xml:space="preserve"> </w:t>
                      </w:r>
                    </w:p>
                    <w:p w:rsidR="003B5AE7" w:rsidRPr="00E071DB" w:rsidRDefault="003B5AE7" w:rsidP="007860D9">
                      <w:pPr>
                        <w:spacing w:after="0" w:line="240" w:lineRule="auto"/>
                        <w:jc w:val="center"/>
                      </w:pPr>
                      <w:r>
                        <w:t xml:space="preserve">The file name uses the 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name.</w:t>
                      </w:r>
                    </w:p>
                  </w:txbxContent>
                </v:textbox>
              </v:shape>
            </w:pict>
          </mc:Fallback>
        </mc:AlternateContent>
      </w:r>
      <w:r w:rsidR="003D42F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E17E03" wp14:editId="63ABF94D">
                <wp:simplePos x="0" y="0"/>
                <wp:positionH relativeFrom="column">
                  <wp:posOffset>3810000</wp:posOffset>
                </wp:positionH>
                <wp:positionV relativeFrom="paragraph">
                  <wp:posOffset>1266825</wp:posOffset>
                </wp:positionV>
                <wp:extent cx="82867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0pt;margin-top:99.75pt;width:65.25pt;height: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" strokecolor="black [3040]" strokeweight="1.5pt">
                <v:stroke endarrow="open"/>
              </v:shape>
            </w:pict>
          </mc:Fallback>
        </mc:AlternateContent>
      </w:r>
      <w:r w:rsidR="003D42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7F25C" wp14:editId="1569A923">
                <wp:simplePos x="0" y="0"/>
                <wp:positionH relativeFrom="column">
                  <wp:posOffset>876300</wp:posOffset>
                </wp:positionH>
                <wp:positionV relativeFrom="paragraph">
                  <wp:posOffset>-66675</wp:posOffset>
                </wp:positionV>
                <wp:extent cx="3228975" cy="771525"/>
                <wp:effectExtent l="0" t="0" r="28575" b="28575"/>
                <wp:wrapNone/>
                <wp:docPr id="2" name="Flowchart: 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77152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FDB" w:rsidRDefault="003D42FB" w:rsidP="006E2F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</w:t>
                            </w:r>
                            <w:r w:rsidR="006E2FDB">
                              <w:t xml:space="preserve">et the Environment (Live, Test, </w:t>
                            </w:r>
                            <w:proofErr w:type="gramStart"/>
                            <w:r w:rsidR="006E2FDB">
                              <w:t>Dev</w:t>
                            </w:r>
                            <w:proofErr w:type="gramEnd"/>
                            <w:r w:rsidR="006E2FDB">
                              <w:t>)</w:t>
                            </w:r>
                            <w:r>
                              <w:t xml:space="preserve"> from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  <w:p w:rsidR="006E2FDB" w:rsidRDefault="006E2FDB" w:rsidP="006E2F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Select Publication </w:t>
                            </w:r>
                            <w:r w:rsidR="006718C0">
                              <w:t>(CJON, Forum, Connect)</w:t>
                            </w:r>
                          </w:p>
                          <w:p w:rsidR="006E2FDB" w:rsidRDefault="006E2FDB" w:rsidP="006E2F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Select Month</w:t>
                            </w:r>
                            <w:r w:rsidR="006718C0">
                              <w:t xml:space="preserve"> (Jan. … </w:t>
                            </w:r>
                            <w:proofErr w:type="gramStart"/>
                            <w:r w:rsidR="006718C0">
                              <w:t>Dec.)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2" o:spid="_x0000_s1026" type="#_x0000_t118" style="position:absolute;margin-left:69pt;margin-top:-5.25pt;width:254.2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" fillcolor="white [3201]" strokecolor="black [3213]" strokeweight="2pt">
                <v:textbox>
                  <w:txbxContent>
                    <w:p w:rsidR="006E2FDB" w:rsidRDefault="003D42FB" w:rsidP="006E2FDB">
                      <w:pPr>
                        <w:spacing w:after="0" w:line="240" w:lineRule="auto"/>
                        <w:jc w:val="center"/>
                      </w:pPr>
                      <w:r>
                        <w:t>G</w:t>
                      </w:r>
                      <w:r w:rsidR="006E2FDB">
                        <w:t xml:space="preserve">et the Environment (Live, Test, </w:t>
                      </w:r>
                      <w:proofErr w:type="gramStart"/>
                      <w:r w:rsidR="006E2FDB">
                        <w:t>Dev</w:t>
                      </w:r>
                      <w:proofErr w:type="gramEnd"/>
                      <w:r w:rsidR="006E2FDB">
                        <w:t>)</w:t>
                      </w:r>
                      <w:r>
                        <w:t xml:space="preserve"> from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file</w:t>
                      </w:r>
                    </w:p>
                    <w:p w:rsidR="006E2FDB" w:rsidRDefault="006E2FDB" w:rsidP="006E2FDB">
                      <w:pPr>
                        <w:spacing w:after="0" w:line="240" w:lineRule="auto"/>
                        <w:jc w:val="center"/>
                      </w:pPr>
                      <w:r>
                        <w:t xml:space="preserve">Select Publication </w:t>
                      </w:r>
                      <w:r w:rsidR="006718C0">
                        <w:t>(CJON, Forum, Connect)</w:t>
                      </w:r>
                    </w:p>
                    <w:p w:rsidR="006E2FDB" w:rsidRDefault="006E2FDB" w:rsidP="006E2FDB">
                      <w:pPr>
                        <w:spacing w:after="0" w:line="240" w:lineRule="auto"/>
                        <w:jc w:val="center"/>
                      </w:pPr>
                      <w:r>
                        <w:t>Select Month</w:t>
                      </w:r>
                      <w:r w:rsidR="006718C0">
                        <w:t xml:space="preserve"> (Jan. … </w:t>
                      </w:r>
                      <w:proofErr w:type="gramStart"/>
                      <w:r w:rsidR="006718C0">
                        <w:t>Dec.)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42F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A64E8" wp14:editId="054DCCCF">
                <wp:simplePos x="0" y="0"/>
                <wp:positionH relativeFrom="column">
                  <wp:posOffset>4105275</wp:posOffset>
                </wp:positionH>
                <wp:positionV relativeFrom="paragraph">
                  <wp:posOffset>333375</wp:posOffset>
                </wp:positionV>
                <wp:extent cx="533400" cy="0"/>
                <wp:effectExtent l="0" t="762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23.25pt;margin-top:26.25pt;width:42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3D42F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B6E157" wp14:editId="46EF8CAA">
                <wp:simplePos x="0" y="0"/>
                <wp:positionH relativeFrom="column">
                  <wp:posOffset>5486400</wp:posOffset>
                </wp:positionH>
                <wp:positionV relativeFrom="paragraph">
                  <wp:posOffset>628650</wp:posOffset>
                </wp:positionV>
                <wp:extent cx="0" cy="226060"/>
                <wp:effectExtent l="9525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6in;margin-top:49.5pt;width:0;height:17.8pt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" strokecolor="black [3040]" strokeweight="1.5pt">
                <v:stroke endarrow="open"/>
              </v:shape>
            </w:pict>
          </mc:Fallback>
        </mc:AlternateContent>
      </w:r>
      <w:r w:rsidR="003D42F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F4293A" wp14:editId="27DE7D40">
                <wp:simplePos x="0" y="0"/>
                <wp:positionH relativeFrom="column">
                  <wp:posOffset>4581525</wp:posOffset>
                </wp:positionH>
                <wp:positionV relativeFrom="paragraph">
                  <wp:posOffset>857250</wp:posOffset>
                </wp:positionV>
                <wp:extent cx="1885950" cy="800100"/>
                <wp:effectExtent l="0" t="0" r="19050" b="19050"/>
                <wp:wrapNone/>
                <wp:docPr id="15" name="Flowchart: Displa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0010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E93" w:rsidRDefault="00BA3E93" w:rsidP="00BA3E93">
                            <w:pPr>
                              <w:spacing w:after="0" w:line="240" w:lineRule="auto"/>
                            </w:pPr>
                            <w:r>
                              <w:t>Screen Displayed:</w:t>
                            </w:r>
                          </w:p>
                          <w:p w:rsidR="00BA3E93" w:rsidRPr="00BA3E93" w:rsidRDefault="00BA3E93" w:rsidP="00BA3E93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Pr="00BA3E93">
                              <w:t>‘</w:t>
                            </w:r>
                            <w:r w:rsidRPr="00BA3E93">
                              <w:rPr>
                                <w:rFonts w:cs="Courier New"/>
                                <w:noProof/>
                              </w:rPr>
                              <w:t>Please wait while the label files are being created...</w:t>
                            </w:r>
                            <w:r w:rsidRPr="00BA3E93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5" o:spid="_x0000_s1027" type="#_x0000_t134" style="position:absolute;margin-left:360.75pt;margin-top:67.5pt;width:148.5pt;height:6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" fillcolor="white [3201]" strokecolor="black [3213]" strokeweight="2pt">
                <v:textbox>
                  <w:txbxContent>
                    <w:p w:rsidR="00BA3E93" w:rsidRDefault="00BA3E93" w:rsidP="00BA3E93">
                      <w:pPr>
                        <w:spacing w:after="0" w:line="240" w:lineRule="auto"/>
                      </w:pPr>
                      <w:r>
                        <w:t>Screen Displayed:</w:t>
                      </w:r>
                    </w:p>
                    <w:p w:rsidR="00BA3E93" w:rsidRPr="00BA3E93" w:rsidRDefault="00BA3E93" w:rsidP="00BA3E93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Pr="00BA3E93">
                        <w:t>‘</w:t>
                      </w:r>
                      <w:r w:rsidRPr="00BA3E93">
                        <w:rPr>
                          <w:rFonts w:cs="Courier New"/>
                          <w:noProof/>
                        </w:rPr>
                        <w:t>Please wait while the label files are being created...</w:t>
                      </w:r>
                      <w:r w:rsidRPr="00BA3E93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3D42F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77B860" wp14:editId="14E8F03A">
                <wp:simplePos x="0" y="0"/>
                <wp:positionH relativeFrom="column">
                  <wp:posOffset>4391025</wp:posOffset>
                </wp:positionH>
                <wp:positionV relativeFrom="paragraph">
                  <wp:posOffset>19050</wp:posOffset>
                </wp:positionV>
                <wp:extent cx="2076450" cy="612140"/>
                <wp:effectExtent l="0" t="0" r="19050" b="16510"/>
                <wp:wrapNone/>
                <wp:docPr id="13" name="Flowchart: Manual Ope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12140"/>
                        </a:xfrm>
                        <a:prstGeom prst="flowChartManualOpe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0DC" w:rsidRDefault="007F50DC" w:rsidP="007F50D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Click </w:t>
                            </w:r>
                          </w:p>
                          <w:p w:rsidR="007F50DC" w:rsidRPr="007F50DC" w:rsidRDefault="007F50DC" w:rsidP="007F50D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Create Labels File </w:t>
                            </w: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3" o:spid="_x0000_s1036" type="#_x0000_t119" style="position:absolute;margin-left:345.75pt;margin-top:1.5pt;width:163.5pt;height:48.2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" fillcolor="white [3201]" strokecolor="black [3213]" strokeweight="2pt">
                <v:textbox>
                  <w:txbxContent>
                    <w:p w:rsidR="007F50DC" w:rsidRDefault="007F50DC" w:rsidP="007F50DC">
                      <w:pPr>
                        <w:spacing w:after="0" w:line="240" w:lineRule="auto"/>
                        <w:jc w:val="center"/>
                      </w:pPr>
                      <w:r>
                        <w:t xml:space="preserve">Click </w:t>
                      </w:r>
                    </w:p>
                    <w:p w:rsidR="007F50DC" w:rsidRPr="007F50DC" w:rsidRDefault="007F50DC" w:rsidP="007F50D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Create Labels File </w:t>
                      </w: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1361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54A122" wp14:editId="14B67ACF">
                <wp:simplePos x="0" y="0"/>
                <wp:positionH relativeFrom="column">
                  <wp:posOffset>3043555</wp:posOffset>
                </wp:positionH>
                <wp:positionV relativeFrom="paragraph">
                  <wp:posOffset>6429375</wp:posOffset>
                </wp:positionV>
                <wp:extent cx="0" cy="27622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39.65pt;margin-top:506.25pt;width:0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4067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B72DA" wp14:editId="7941F6D3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1771650" cy="5619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619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25" w:rsidRDefault="007F50DC" w:rsidP="001B11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</w:t>
                            </w:r>
                            <w:r w:rsidR="001B1125">
                              <w:t xml:space="preserve"> Publication </w:t>
                            </w:r>
                            <w:r w:rsidR="00406755">
                              <w:t>Selection</w:t>
                            </w:r>
                          </w:p>
                          <w:p w:rsidR="00D53A45" w:rsidRDefault="007F50DC" w:rsidP="001B11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Get </w:t>
                            </w:r>
                            <w:r w:rsidR="001B1125">
                              <w:t>Month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8" type="#_x0000_t109" style="position:absolute;margin-left:162pt;margin-top:72.75pt;width:139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" fillcolor="white [3201]" strokecolor="black [3213]" strokeweight="2pt">
                <v:textbox>
                  <w:txbxContent>
                    <w:p w:rsidR="001B1125" w:rsidRDefault="007F50DC" w:rsidP="001B1125">
                      <w:pPr>
                        <w:spacing w:after="0" w:line="240" w:lineRule="auto"/>
                        <w:jc w:val="center"/>
                      </w:pPr>
                      <w:r>
                        <w:t>Get</w:t>
                      </w:r>
                      <w:r w:rsidR="001B1125">
                        <w:t xml:space="preserve"> Publication </w:t>
                      </w:r>
                      <w:r w:rsidR="00406755">
                        <w:t>Selection</w:t>
                      </w:r>
                    </w:p>
                    <w:p w:rsidR="00D53A45" w:rsidRDefault="007F50DC" w:rsidP="001B1125">
                      <w:pPr>
                        <w:spacing w:after="0" w:line="240" w:lineRule="auto"/>
                        <w:jc w:val="center"/>
                      </w:pPr>
                      <w:r>
                        <w:t xml:space="preserve">Get </w:t>
                      </w:r>
                      <w:r w:rsidR="001B1125">
                        <w:t>Month Selection</w:t>
                      </w:r>
                    </w:p>
                  </w:txbxContent>
                </v:textbox>
              </v:shape>
            </w:pict>
          </mc:Fallback>
        </mc:AlternateContent>
      </w:r>
      <w:r w:rsidR="008522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63490" wp14:editId="326B2A11">
                <wp:simplePos x="0" y="0"/>
                <wp:positionH relativeFrom="column">
                  <wp:posOffset>-600075</wp:posOffset>
                </wp:positionH>
                <wp:positionV relativeFrom="paragraph">
                  <wp:posOffset>942340</wp:posOffset>
                </wp:positionV>
                <wp:extent cx="2152650" cy="60007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000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A45" w:rsidRDefault="00D53A45" w:rsidP="00D53A4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Get folder paths for:</w:t>
                            </w:r>
                          </w:p>
                          <w:p w:rsidR="00D53A45" w:rsidRDefault="00D53A45" w:rsidP="0006235D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t>Count</w:t>
                            </w:r>
                            <w:r w:rsidR="00FB6C4E">
                              <w:t>, CJON</w:t>
                            </w:r>
                            <w:r w:rsidR="0006235D">
                              <w:t>, Forum, Connect</w:t>
                            </w:r>
                          </w:p>
                          <w:p w:rsidR="008522F5" w:rsidRDefault="00406755" w:rsidP="0040675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(Retrieve from</w:t>
                            </w:r>
                            <w:r w:rsidR="008522F5">
                              <w:t xml:space="preserve"> </w:t>
                            </w:r>
                            <w:proofErr w:type="spellStart"/>
                            <w:r w:rsidR="008522F5">
                              <w:t>config</w:t>
                            </w:r>
                            <w:proofErr w:type="spellEnd"/>
                            <w:r w:rsidR="008522F5">
                              <w:t xml:space="preserve"> file)</w:t>
                            </w:r>
                          </w:p>
                          <w:p w:rsidR="00D53A45" w:rsidRDefault="00D53A45" w:rsidP="0006235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9" type="#_x0000_t109" style="position:absolute;margin-left:-47.25pt;margin-top:74.2pt;width:169.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" fillcolor="white [3201]" strokecolor="black [3213]" strokeweight="2pt">
                <v:textbox>
                  <w:txbxContent>
                    <w:p w:rsidR="00D53A45" w:rsidRDefault="00D53A45" w:rsidP="00D53A45">
                      <w:pPr>
                        <w:spacing w:after="0" w:line="240" w:lineRule="auto"/>
                        <w:jc w:val="center"/>
                      </w:pPr>
                      <w:r>
                        <w:t>Get folder paths for:</w:t>
                      </w:r>
                    </w:p>
                    <w:p w:rsidR="00D53A45" w:rsidRDefault="00D53A45" w:rsidP="0006235D">
                      <w:pPr>
                        <w:spacing w:after="0" w:line="240" w:lineRule="auto"/>
                        <w:ind w:left="360"/>
                      </w:pPr>
                      <w:r>
                        <w:t>Count</w:t>
                      </w:r>
                      <w:r w:rsidR="00FB6C4E">
                        <w:t>, CJON</w:t>
                      </w:r>
                      <w:r w:rsidR="0006235D">
                        <w:t>, Forum, Connect</w:t>
                      </w:r>
                    </w:p>
                    <w:p w:rsidR="008522F5" w:rsidRDefault="00406755" w:rsidP="00406755">
                      <w:pPr>
                        <w:spacing w:after="0" w:line="240" w:lineRule="auto"/>
                        <w:jc w:val="center"/>
                      </w:pPr>
                      <w:r>
                        <w:t>(Retrieve from</w:t>
                      </w:r>
                      <w:r w:rsidR="008522F5">
                        <w:t xml:space="preserve"> </w:t>
                      </w:r>
                      <w:proofErr w:type="spellStart"/>
                      <w:r w:rsidR="008522F5">
                        <w:t>config</w:t>
                      </w:r>
                      <w:proofErr w:type="spellEnd"/>
                      <w:r w:rsidR="008522F5">
                        <w:t xml:space="preserve"> file)</w:t>
                      </w:r>
                    </w:p>
                    <w:p w:rsidR="00D53A45" w:rsidRDefault="00D53A45" w:rsidP="0006235D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3E9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0F9801" wp14:editId="424702EE">
                <wp:simplePos x="0" y="0"/>
                <wp:positionH relativeFrom="column">
                  <wp:posOffset>1562100</wp:posOffset>
                </wp:positionH>
                <wp:positionV relativeFrom="paragraph">
                  <wp:posOffset>1209675</wp:posOffset>
                </wp:positionV>
                <wp:extent cx="504825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23pt;margin-top:95.25pt;width:39.7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" strokecolor="black [3040]" strokeweight="1.5pt">
                <v:stroke endarrow="open"/>
              </v:shape>
            </w:pict>
          </mc:Fallback>
        </mc:AlternateContent>
      </w:r>
      <w:r w:rsidR="00A24B4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483084" wp14:editId="2179F971">
                <wp:simplePos x="0" y="0"/>
                <wp:positionH relativeFrom="column">
                  <wp:posOffset>-9525</wp:posOffset>
                </wp:positionH>
                <wp:positionV relativeFrom="paragraph">
                  <wp:posOffset>-694690</wp:posOffset>
                </wp:positionV>
                <wp:extent cx="5572125" cy="438150"/>
                <wp:effectExtent l="0" t="0" r="28575" b="1905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38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B4C" w:rsidRPr="00A24B4C" w:rsidRDefault="00F96834" w:rsidP="00616FDA">
                            <w:pPr>
                              <w:shd w:val="clear" w:color="auto" w:fill="DBE5F1" w:themeFill="accent1" w:themeFillTint="33"/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683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Labels </w:t>
                            </w:r>
                            <w:r w:rsidR="00616F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Pr="00F9683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Application </w:t>
                            </w:r>
                            <w:r w:rsidR="001C7BCA">
                              <w:rPr>
                                <w:b/>
                                <w:sz w:val="28"/>
                                <w:szCs w:val="28"/>
                              </w:rPr>
                              <w:t>Flo</w:t>
                            </w:r>
                            <w:r w:rsidRPr="00F96834">
                              <w:rPr>
                                <w:b/>
                                <w:sz w:val="28"/>
                                <w:szCs w:val="28"/>
                              </w:rPr>
                              <w:t>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40" style="position:absolute;margin-left:-.75pt;margin-top:-54.7pt;width:438.75pt;height:3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" fillcolor="#dbe5f1 [660]" strokecolor="black [3213]" strokeweight="2pt">
                <v:textbox>
                  <w:txbxContent>
                    <w:p w:rsidR="00A24B4C" w:rsidRPr="00A24B4C" w:rsidRDefault="00F96834" w:rsidP="00616FDA">
                      <w:pPr>
                        <w:shd w:val="clear" w:color="auto" w:fill="DBE5F1" w:themeFill="accent1" w:themeFillTint="33"/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96834">
                        <w:rPr>
                          <w:b/>
                          <w:sz w:val="28"/>
                          <w:szCs w:val="28"/>
                        </w:rPr>
                        <w:t xml:space="preserve">Labels </w:t>
                      </w:r>
                      <w:r w:rsidR="00616FDA"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Pr="00F96834">
                        <w:rPr>
                          <w:b/>
                          <w:sz w:val="28"/>
                          <w:szCs w:val="28"/>
                        </w:rPr>
                        <w:t xml:space="preserve">Application </w:t>
                      </w:r>
                      <w:r w:rsidR="001C7BCA">
                        <w:rPr>
                          <w:b/>
                          <w:sz w:val="28"/>
                          <w:szCs w:val="28"/>
                        </w:rPr>
                        <w:t>Flo</w:t>
                      </w:r>
                      <w:r w:rsidRPr="00F96834">
                        <w:rPr>
                          <w:b/>
                          <w:sz w:val="28"/>
                          <w:szCs w:val="28"/>
                        </w:rPr>
                        <w:t>wchart</w:t>
                      </w:r>
                    </w:p>
                  </w:txbxContent>
                </v:textbox>
              </v:roundrect>
            </w:pict>
          </mc:Fallback>
        </mc:AlternateContent>
      </w:r>
      <w:r w:rsidR="00A24B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33472" wp14:editId="7BDFF5CB">
                <wp:simplePos x="0" y="0"/>
                <wp:positionH relativeFrom="column">
                  <wp:posOffset>-590550</wp:posOffset>
                </wp:positionH>
                <wp:positionV relativeFrom="paragraph">
                  <wp:posOffset>209550</wp:posOffset>
                </wp:positionV>
                <wp:extent cx="914400" cy="3619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98A" w:rsidRDefault="001F598A" w:rsidP="001F598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41" type="#_x0000_t116" style="position:absolute;margin-left:-46.5pt;margin-top:16.5pt;width:1in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" fillcolor="white [3201]" strokecolor="black [3213]" strokeweight="2pt">
                <v:textbox>
                  <w:txbxContent>
                    <w:p w:rsidR="001F598A" w:rsidRDefault="001F598A" w:rsidP="001F598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24B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E55AAA" wp14:editId="4ED41794">
                <wp:simplePos x="0" y="0"/>
                <wp:positionH relativeFrom="column">
                  <wp:posOffset>323850</wp:posOffset>
                </wp:positionH>
                <wp:positionV relativeFrom="paragraph">
                  <wp:posOffset>390525</wp:posOffset>
                </wp:positionV>
                <wp:extent cx="55245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.5pt;margin-top:30.75pt;width:43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" strokecolor="black [3040]" strokeweight="1.5pt">
                <v:stroke endarrow="open"/>
              </v:shape>
            </w:pict>
          </mc:Fallback>
        </mc:AlternateContent>
      </w:r>
    </w:p>
    <w:sectPr w:rsidR="0093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43927"/>
    <w:multiLevelType w:val="hybridMultilevel"/>
    <w:tmpl w:val="94EEE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8A"/>
    <w:rsid w:val="00020028"/>
    <w:rsid w:val="0006235D"/>
    <w:rsid w:val="00122B4C"/>
    <w:rsid w:val="00131A04"/>
    <w:rsid w:val="001361F5"/>
    <w:rsid w:val="00175330"/>
    <w:rsid w:val="001B1125"/>
    <w:rsid w:val="001C7BCA"/>
    <w:rsid w:val="001F598A"/>
    <w:rsid w:val="00315883"/>
    <w:rsid w:val="003249E2"/>
    <w:rsid w:val="003346C3"/>
    <w:rsid w:val="003B5AE7"/>
    <w:rsid w:val="003D42FB"/>
    <w:rsid w:val="003D6479"/>
    <w:rsid w:val="00406755"/>
    <w:rsid w:val="00443B76"/>
    <w:rsid w:val="00457083"/>
    <w:rsid w:val="00483E4C"/>
    <w:rsid w:val="004A3A0C"/>
    <w:rsid w:val="004F1ECC"/>
    <w:rsid w:val="004F71C6"/>
    <w:rsid w:val="00521D27"/>
    <w:rsid w:val="00541A9E"/>
    <w:rsid w:val="005531A5"/>
    <w:rsid w:val="005F3438"/>
    <w:rsid w:val="00616FDA"/>
    <w:rsid w:val="006461FD"/>
    <w:rsid w:val="006718C0"/>
    <w:rsid w:val="00676176"/>
    <w:rsid w:val="006A4FDC"/>
    <w:rsid w:val="006E2FDB"/>
    <w:rsid w:val="006F4AEF"/>
    <w:rsid w:val="00746E82"/>
    <w:rsid w:val="00771863"/>
    <w:rsid w:val="00784C75"/>
    <w:rsid w:val="007860D9"/>
    <w:rsid w:val="007C51D9"/>
    <w:rsid w:val="007C556D"/>
    <w:rsid w:val="007F50DC"/>
    <w:rsid w:val="008116DB"/>
    <w:rsid w:val="00823974"/>
    <w:rsid w:val="0083586A"/>
    <w:rsid w:val="008522F5"/>
    <w:rsid w:val="00852BC5"/>
    <w:rsid w:val="00872988"/>
    <w:rsid w:val="008C47E5"/>
    <w:rsid w:val="00935042"/>
    <w:rsid w:val="00962C90"/>
    <w:rsid w:val="00964D93"/>
    <w:rsid w:val="009B0CE7"/>
    <w:rsid w:val="00A17950"/>
    <w:rsid w:val="00A24B4C"/>
    <w:rsid w:val="00A849FC"/>
    <w:rsid w:val="00B0605A"/>
    <w:rsid w:val="00B21883"/>
    <w:rsid w:val="00BA3E93"/>
    <w:rsid w:val="00BA6835"/>
    <w:rsid w:val="00BE71E0"/>
    <w:rsid w:val="00C65851"/>
    <w:rsid w:val="00CA07C6"/>
    <w:rsid w:val="00D53A45"/>
    <w:rsid w:val="00DD253C"/>
    <w:rsid w:val="00E0674B"/>
    <w:rsid w:val="00E071DB"/>
    <w:rsid w:val="00E328FA"/>
    <w:rsid w:val="00E5073F"/>
    <w:rsid w:val="00E70F05"/>
    <w:rsid w:val="00E95529"/>
    <w:rsid w:val="00ED3250"/>
    <w:rsid w:val="00F96834"/>
    <w:rsid w:val="00FA4B53"/>
    <w:rsid w:val="00F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6704A-70E3-47B3-B682-F75EBE5B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F03C9C96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Santin</dc:creator>
  <cp:lastModifiedBy>Gloria Santin</cp:lastModifiedBy>
  <cp:revision>2</cp:revision>
  <cp:lastPrinted>2014-03-19T18:17:00Z</cp:lastPrinted>
  <dcterms:created xsi:type="dcterms:W3CDTF">2014-04-11T17:45:00Z</dcterms:created>
  <dcterms:modified xsi:type="dcterms:W3CDTF">2014-04-11T17:45:00Z</dcterms:modified>
</cp:coreProperties>
</file>